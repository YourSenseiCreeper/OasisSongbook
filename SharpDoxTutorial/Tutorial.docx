
<file path=[Content_Types].xml><?xml version="1.0" encoding="utf-8"?>
<Types xmlns="http://schemas.openxmlformats.org/package/2006/content-types">
  <Default Extension="bin" ContentType="image/png"/>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9.bin" ContentType="image/x-emf"/>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52608"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5F5" w:rsidRPr="005B2F7B" w:rsidRDefault="000B15F5" w:rsidP="000B15F5">
                                <w:pPr>
                                  <w:jc w:val="right"/>
                                  <w:rPr>
                                    <w:lang w:val="en-US"/>
                                  </w:rPr>
                                </w:pPr>
                                <w:r>
                                  <w:rPr>
                                    <w:lang w:val="en-US"/>
                                  </w:rPr>
                                  <w:t xml:space="preserve">Version </w:t>
                                </w:r>
                                <w:r>
                                  <w:rPr>
                                    <w:noProof/>
                                    <w:lang w:val="en-US"/>
                                  </w:rPr>
                                  <w:t>2.4.0.0</w:t>
                                </w:r>
                                <w:r>
                                  <w:rPr>
                                    <w:lang w:val="en-US"/>
                                  </w:rPr>
                                  <w:br/>
                                  <w:t>egonl</w:t>
                                </w:r>
                                <w:r>
                                  <w:br/>
                                </w:r>
                                <w:r w:rsidR="004F18FB">
                                  <w:rPr>
                                    <w:lang w:val="en-US"/>
                                  </w:rPr>
                                  <w:t>January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rsidR="000B15F5" w:rsidRPr="005B2F7B" w:rsidRDefault="000B15F5" w:rsidP="000B15F5">
                          <w:pPr>
                            <w:jc w:val="right"/>
                            <w:rPr>
                              <w:lang w:val="en-US"/>
                            </w:rPr>
                          </w:pPr>
                          <w:r>
                            <w:rPr>
                              <w:lang w:val="en-US"/>
                            </w:rPr>
                            <w:t xml:space="preserve">Version </w:t>
                          </w:r>
                          <w:r>
                            <w:rPr>
                              <w:noProof/>
                              <w:lang w:val="en-US"/>
                            </w:rPr>
                            <w:t>2.4.0.0</w:t>
                          </w:r>
                          <w:r>
                            <w:rPr>
                              <w:lang w:val="en-US"/>
                            </w:rPr>
                            <w:br/>
                            <w:t>egonl</w:t>
                          </w:r>
                          <w:r>
                            <w:br/>
                          </w:r>
                          <w:r w:rsidR="004F18FB">
                            <w:rPr>
                              <w:lang w:val="en-US"/>
                            </w:rPr>
                            <w:t>January 2023</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50560"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rsidR="00B16B1C" w:rsidRPr="00B16B1C" w:rsidRDefault="001D7FD5" w:rsidP="00B16B1C">
      <w:pPr>
        <w:rPr>
          <w:lang w:val="en-US"/>
        </w:rPr>
      </w:pPr>
      <w:r w:rsidRPr="001D7FD5">
        <w:rPr>
          <w:lang w:val="en-US"/>
        </w:rPr>
        <w:t xml:space="preserve">Generating documents with SharpDocx is a </w:t>
      </w:r>
      <w:r w:rsidR="00C238BB" w:rsidRPr="001D7FD5">
        <w:rPr>
          <w:lang w:val="en-US"/>
        </w:rPr>
        <w:t>two-step</w:t>
      </w:r>
      <w:r w:rsidRPr="001D7FD5">
        <w:rPr>
          <w:lang w:val="en-US"/>
        </w:rPr>
        <w:t xml:space="preserve"> process. First you create a view in Word. A view is a Word document which also contains C# code. Code can be inserted anywhere, e.g. 1/30/2023 10:13:19 PM would insert the current date and time.</w:t>
      </w:r>
    </w:p>
    <w:p w:rsidR="00B16B1C" w:rsidRPr="00B16B1C" w:rsidRDefault="00B16B1C" w:rsidP="00B16B1C">
      <w:pPr>
        <w:rPr>
          <w:lang w:val="en-US"/>
        </w:rPr>
      </w:pPr>
      <w:r w:rsidRPr="00B16B1C">
        <w:rPr>
          <w:lang w:val="en-US"/>
        </w:rPr>
        <w:t>The next step is to create documents based on this view. This requires two lines of code:</w:t>
      </w:r>
    </w:p>
    <w:p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rsidR="00B16B1C" w:rsidRPr="00B16B1C" w:rsidRDefault="00B16B1C" w:rsidP="00B16B1C">
      <w:pPr>
        <w:rPr>
          <w:lang w:val="en-US"/>
        </w:rPr>
      </w:pPr>
      <w:r w:rsidRPr="00B16B1C">
        <w:rPr>
          <w:lang w:val="en-US"/>
        </w:rPr>
        <w:t xml:space="preserve">Out of the box SharpDocx supports inserting text, tables, images and </w:t>
      </w:r>
      <w:r>
        <w:rPr>
          <w:lang w:val="en-US"/>
        </w:rPr>
        <w:t>more. This tutorial shows you how.</w:t>
      </w:r>
    </w:p>
    <w:p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RDefault="00B16B1C" w:rsidP="00B16B1C">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get an output stream instead of a file.</w:t>
      </w:r>
    </w:p>
    <w:p w:rsidR="001D7FD5" w:rsidRPr="00B16B1C" w:rsidRDefault="001D7FD5" w:rsidP="001D7FD5">
      <w:pPr>
        <w:rPr>
          <w:lang w:val="en-US"/>
        </w:rPr>
      </w:pPr>
      <w:r w:rsidRPr="00B16B1C">
        <w:rPr>
          <w:lang w:val="en-US"/>
        </w:rPr>
        <w:t>SharpDocx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.NET 5.0 and .NET 6.0 projects as well.</w:t>
      </w:r>
    </w:p>
    <w:p w:rsidR="0009094D" w:rsidRPr="00245E5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rsidR="00C33FE4" w:rsidRDefault="00C33FE4" w:rsidP="00C33FE4">
      <w:pPr>
        <w:pStyle w:val="Title"/>
        <w:rPr>
          <w:lang w:val="en-US"/>
        </w:rPr>
      </w:pPr>
      <w:r>
        <w:rPr>
          <w:lang w:val="en-US"/>
        </w:rPr>
        <w:lastRenderedPageBreak/>
        <w:t>Contents</w:t>
      </w:r>
    </w:p>
    <w:p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rsidR="009D381B" w:rsidRPr="00245E5C" w:rsidRDefault="005B2F7B">
      <w:pPr>
        <w:pStyle w:val="Heading1"/>
        <w:rPr>
          <w:lang w:val="en-US"/>
        </w:rPr>
      </w:pPr>
      <w:bookmarkStart w:id="0" w:name="_Toc48598503"/>
      <w:r w:rsidRPr="00245E5C">
        <w:rPr>
          <w:lang w:val="en-US"/>
        </w:rPr>
        <w:lastRenderedPageBreak/>
        <w:t>The basics</w:t>
      </w:r>
      <w:bookmarkEnd w:id="0"/>
    </w:p>
    <w:p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w:t>
      </w:r>
      <w:r w:rsidRPr="00245E5C">
        <w:rPr>
          <w:lang w:val="en-US"/>
        </w:rPr>
        <w:t xml:space="preserve">here. </w:t>
      </w:r>
    </w:p>
    <w:p w:rsidR="00E94A84" w:rsidRPr="00245E5C"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rsidR="00781E05" w:rsidRDefault="00781E05">
      <w:pPr>
        <w:rPr>
          <w:lang w:val="en-US"/>
        </w:rPr>
      </w:pPr>
      <w:r w:rsidRPr="00245E5C">
        <w:rPr>
          <w:lang w:val="en-US"/>
        </w:rPr>
        <w:t xml:space="preserve">If you want to display the value of i, you can use </w:t>
      </w:r>
      <w:r w:rsidR="0022411E" w:rsidRPr="00245E5C">
        <w:rPr>
          <w:lang w:val="en-US"/>
        </w:rPr>
        <w:t>the Write method. Right now, i is</w:t>
      </w:r>
      <w:r w:rsidR="00065A7F">
        <w:rPr>
          <w:lang w:val="en-US"/>
        </w:rPr>
        <w:t xml:space="preserve"> 1</w:t>
      </w:r>
      <w:r w:rsidRPr="00245E5C">
        <w:t>.</w:t>
      </w:r>
    </w:p>
    <w:p w:rsidR="008F0A81" w:rsidRDefault="00942CF1">
      <w:pPr>
        <w:rPr>
          <w:lang w:val="en-US"/>
        </w:rPr>
      </w:pPr>
      <w:r>
        <w:rPr>
          <w:lang w:val="en-US"/>
        </w:rPr>
        <w:t>This will show</w:t>
      </w:r>
      <w:r w:rsidR="008F0A81">
        <w:rPr>
          <w:lang w:val="en-US"/>
        </w:rPr>
        <w:t>:</w:t>
      </w:r>
    </w:p>
    <w:p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There’s also a shorthand notation for the Write method: i is</w:t>
      </w:r>
      <w:r w:rsidR="00EB5691" w:rsidRPr="00245E5C">
        <w:rPr>
          <w:lang w:val="en-US"/>
        </w:rPr>
        <w:t xml:space="preserve"> still</w:t>
      </w:r>
      <w:r w:rsidRPr="00245E5C">
        <w:rPr>
          <w:lang w:val="en-US"/>
        </w:rPr>
        <w:t xml:space="preserve"> 1.</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This paragraph</w:t>
      </w:r>
      <w:r>
        <w:rPr>
          <w:noProof/>
          <w:lang w:val="en-US"/>
        </w:rPr>
        <w:br/>
        <w:t>contains two</w:t>
      </w:r>
      <w:r>
        <w:rPr>
          <w:noProof/>
          <w:lang w:val="en-US"/>
        </w:rPr>
        <w:br/>
        <w:t>line breaks</w:t>
      </w:r>
      <w:r>
        <w:rPr>
          <w:lang w:val="en-US"/>
        </w:rPr>
        <w:t>.</w:t>
      </w:r>
    </w:p>
    <w:p w:rsidR="00065A7F" w:rsidRPr="00175649" w:rsidRDefault="00065A7F">
      <w:pPr>
        <w:rPr>
          <w:lang w:val="en-US"/>
        </w:rPr>
      </w:pPr>
      <w:r>
        <w:rPr>
          <w:lang w:val="en-US"/>
        </w:rPr>
        <w:br w:type="page"/>
      </w:r>
    </w:p>
    <w:p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This will be displayed.</w:t>
      </w:r>
    </w:p>
    <w:p w:rsidR="0089444C" w:rsidRPr="00245E5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BB1A11">
      <w:pPr>
        <w:rPr>
          <w:lang w:val="en-US"/>
        </w:rPr>
      </w:pPr>
      <w:r>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p>
    <w:p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51584" behindDoc="0" locked="0" layoutInCell="1" allowOverlap="1" wp14:anchorId="51161E1B" wp14:editId="14A5C5B4">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433262" w:rsidRDefault="00433262" w:rsidP="00433262">
      <w:pPr>
        <w:pStyle w:val="Heading2"/>
        <w:rPr>
          <w:lang w:val="en-US"/>
        </w:rPr>
      </w:pPr>
      <w:bookmarkStart w:id="3" w:name="_Toc48598506"/>
      <w:r>
        <w:rPr>
          <w:lang w:val="en-US"/>
        </w:rPr>
        <w:t>Text block limitations</w:t>
      </w:r>
      <w:bookmarkEnd w:id="3"/>
    </w:p>
    <w:p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rsidR="00BD7E91" w:rsidRDefault="008D59E4">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rsidR="006E553B" w:rsidRDefault="00804475" w:rsidP="00B3625F">
      <w:pPr>
        <w:pStyle w:val="Heading1"/>
        <w:rPr>
          <w:lang w:val="en-US"/>
        </w:rPr>
      </w:pPr>
      <w:bookmarkStart w:id="4" w:name="_Toc48598507"/>
      <w:r w:rsidRPr="00245E5C">
        <w:rPr>
          <w:lang w:val="en-US"/>
        </w:rPr>
        <w:lastRenderedPageBreak/>
        <w:t>Loops</w:t>
      </w:r>
      <w:bookmarkEnd w:id="4"/>
    </w:p>
    <w:p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006C1F8E" w:rsidRPr="006C1F8E" w:rsidRDefault="0019083E" w:rsidP="000C41B7">
      <w:pPr>
        <w:rPr>
          <w:lang w:val="en-US"/>
        </w:rPr>
      </w:pPr>
      <w:r>
        <w:rPr>
          <w:noProof/>
          <w:lang w:val="nl-NL" w:eastAsia="nl-NL"/>
        </w:rPr>
        <w:drawing>
          <wp:anchor distT="0" distB="0" distL="114300" distR="114300" simplePos="0" relativeHeight="251653632"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w:t>
      </w:r>
    </w:p>
    <w:p w:rsidR="006C1F8E" w:rsidRPr="006C1F8E" w:rsidRDefault="0019083E" w:rsidP="000C41B7">
      <w:pPr>
        <w:rPr>
          <w:lang w:val="en-US"/>
        </w:rPr>
      </w:pPr>
      <w:r>
        <w:rPr>
          <w:noProof/>
          <w:lang w:val="nl-NL" w:eastAsia="nl-NL"/>
        </w:rPr>
        <w:drawing>
          <wp:anchor distT="0" distB="0" distL="114300" distR="114300" simplePos="0" relativeHeight="251654656"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2.</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w:t>
      </w:r>
    </w:p>
    <w:p w:rsidR="006C1F8E" w:rsidRPr="006C1F8E" w:rsidRDefault="0019083E" w:rsidP="000C41B7">
      <w:pPr>
        <w:rPr>
          <w:lang w:val="en-US"/>
        </w:rPr>
      </w:pPr>
      <w:r>
        <w:rPr>
          <w:noProof/>
          <w:lang w:val="nl-NL" w:eastAsia="nl-NL"/>
        </w:rPr>
        <w:drawing>
          <wp:anchor distT="0" distB="0" distL="114300" distR="114300" simplePos="0" relativeHeight="25165568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3.</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9</w:t>
      </w:r>
    </w:p>
    <w:p w:rsidR="006C1F8E" w:rsidRPr="006C1F8E" w:rsidRDefault="0019083E" w:rsidP="000C41B7">
      <w:pPr>
        <w:rPr>
          <w:lang w:val="en-US"/>
        </w:rPr>
      </w:pPr>
      <w:r>
        <w:rPr>
          <w:noProof/>
          <w:lang w:val="nl-NL" w:eastAsia="nl-NL"/>
        </w:rPr>
        <w:drawing>
          <wp:anchor distT="0" distB="0" distL="114300" distR="114300" simplePos="0" relativeHeight="251656704"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4.</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16</w:t>
      </w:r>
    </w:p>
    <w:p w:rsidR="006C1F8E" w:rsidRPr="006C1F8E" w:rsidRDefault="0019083E" w:rsidP="000C41B7">
      <w:pPr>
        <w:rPr>
          <w:lang w:val="en-US"/>
        </w:rPr>
      </w:pPr>
      <w:r>
        <w:rPr>
          <w:noProof/>
          <w:lang w:val="nl-NL" w:eastAsia="nl-NL"/>
        </w:rPr>
        <w:drawing>
          <wp:anchor distT="0" distB="0" distL="114300" distR="114300" simplePos="0" relativeHeight="251657728"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5.</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25</w:t>
      </w:r>
    </w:p>
    <w:p w:rsidR="006C1F8E" w:rsidRPr="006C1F8E" w:rsidRDefault="0019083E" w:rsidP="000C41B7">
      <w:pPr>
        <w:rPr>
          <w:lang w:val="en-US"/>
        </w:rPr>
      </w:pPr>
      <w:r>
        <w:rPr>
          <w:noProof/>
          <w:lang w:val="nl-NL" w:eastAsia="nl-NL"/>
        </w:rPr>
        <w:drawing>
          <wp:anchor distT="0" distB="0" distL="114300" distR="114300" simplePos="0" relativeHeight="251658752"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6.</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36</w:t>
      </w:r>
    </w:p>
    <w:p w:rsidR="006C1F8E" w:rsidRPr="006C1F8E" w:rsidRDefault="0019083E" w:rsidP="000C41B7">
      <w:pPr>
        <w:rPr>
          <w:lang w:val="en-US"/>
        </w:rPr>
      </w:pPr>
      <w:r>
        <w:rPr>
          <w:noProof/>
          <w:lang w:val="nl-NL" w:eastAsia="nl-NL"/>
        </w:rPr>
        <w:drawing>
          <wp:anchor distT="0" distB="0" distL="114300" distR="114300" simplePos="0" relativeHeight="251659776"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7.</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49</w:t>
      </w:r>
    </w:p>
    <w:p w:rsidR="006C1F8E" w:rsidRPr="006C1F8E" w:rsidRDefault="0019083E" w:rsidP="000C41B7">
      <w:pPr>
        <w:rPr>
          <w:lang w:val="en-US"/>
        </w:rPr>
      </w:pPr>
      <w:r>
        <w:rPr>
          <w:noProof/>
          <w:lang w:val="nl-NL" w:eastAsia="nl-NL"/>
        </w:rPr>
        <w:drawing>
          <wp:anchor distT="0" distB="0" distL="114300" distR="114300" simplePos="0" relativeHeight="25166080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8.</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64</w:t>
      </w:r>
    </w:p>
    <w:p w:rsidR="006C1F8E" w:rsidRPr="006C1F8E" w:rsidRDefault="0019083E" w:rsidP="000C41B7">
      <w:pPr>
        <w:rPr>
          <w:lang w:val="en-US"/>
        </w:rPr>
      </w:pPr>
      <w:r>
        <w:rPr>
          <w:noProof/>
          <w:lang w:val="nl-NL" w:eastAsia="nl-NL"/>
        </w:rPr>
        <w:drawing>
          <wp:anchor distT="0" distB="0" distL="114300" distR="114300" simplePos="0" relativeHeight="251661824"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9.</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81</w:t>
      </w:r>
    </w:p>
    <w:p w:rsidR="006C1F8E" w:rsidRPr="006C1F8E" w:rsidRDefault="0019083E" w:rsidP="000C41B7">
      <w:pPr>
        <w:rPr>
          <w:lang w:val="en-US"/>
        </w:rPr>
      </w:pPr>
      <w:r>
        <w:rPr>
          <w:noProof/>
          <w:lang w:val="nl-NL" w:eastAsia="nl-NL"/>
        </w:rPr>
        <w:drawing>
          <wp:anchor distT="0" distB="0" distL="114300" distR="114300" simplePos="0" relativeHeight="251662848"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10.</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100</w:t>
      </w:r>
    </w:p>
    <w:p w:rsidR="006C1F8E" w:rsidRPr="006C1F8E" w:rsidRDefault="0019083E" w:rsidP="000C41B7">
      <w:pPr>
        <w:rPr>
          <w:lang w:val="en-US"/>
        </w:rPr>
      </w:pPr>
      <w:r>
        <w:rPr>
          <w:noProof/>
          <w:lang w:val="nl-NL" w:eastAsia="nl-NL"/>
        </w:rPr>
        <w:drawing>
          <wp:anchor distT="0" distB="0" distL="114300" distR="114300" simplePos="0" relativeHeight="251663872"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11.</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121</w:t>
      </w:r>
    </w:p>
    <w:p w:rsidR="006C1F8E" w:rsidRPr="006C1F8E" w:rsidRDefault="0019083E" w:rsidP="000C41B7">
      <w:pPr>
        <w:rPr>
          <w:lang w:val="en-US"/>
        </w:rPr>
      </w:pPr>
      <w:r>
        <w:rPr>
          <w:noProof/>
          <w:lang w:val="nl-NL" w:eastAsia="nl-NL"/>
        </w:rPr>
        <w:drawing>
          <wp:anchor distT="0" distB="0" distL="114300" distR="114300" simplePos="0" relativeHeight="251664896"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12.</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144</w:t>
      </w:r>
    </w:p>
    <w:p w:rsidR="00625891" w:rsidRDefault="00625891">
      <w:pPr>
        <w:rPr>
          <w:rStyle w:val="Heading2Char"/>
        </w:rPr>
      </w:pPr>
      <w:r>
        <w:rPr>
          <w:rStyle w:val="Heading2Char"/>
        </w:rPr>
        <w:br w:type="page"/>
      </w:r>
    </w:p>
    <w:p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RDefault="004E48CB" w:rsidP="00831000">
      <w:pPr>
        <w:pStyle w:val="Heading3"/>
        <w:rPr>
          <w:lang w:val="en-US"/>
        </w:rPr>
      </w:pPr>
      <w:r>
        <w:rPr>
          <w:lang w:val="en-US"/>
        </w:rPr>
        <w:t>Multiples of 1</w:t>
      </w:r>
    </w:p>
    <w:p w:rsidR="00D97CA4" w:rsidRDefault="004E48CB">
      <w:pPr>
        <w:rPr>
          <w:lang w:val="en-US"/>
        </w:rPr>
      </w:pPr>
      <w:r>
        <w:rPr>
          <w:lang w:val="en-US"/>
        </w:rPr>
        <w:t>1</w:t>
      </w:r>
      <w:r w:rsidR="00D97CA4">
        <w:rPr>
          <w:lang w:val="en-US"/>
        </w:rPr>
        <w:t xml:space="preserve"> * </w:t>
      </w:r>
      <w:r w:rsidR="00D9584E">
        <w:rPr>
          <w:lang w:val="en-US"/>
        </w:rPr>
        <w:t>1</w:t>
      </w:r>
      <w:r w:rsidR="00D97CA4">
        <w:rPr>
          <w:lang w:val="en-US"/>
        </w:rPr>
        <w:t xml:space="preserve"> = 1</w:t>
      </w:r>
    </w:p>
    <w:p w:rsidR="00D97CA4" w:rsidRDefault="004E48CB">
      <w:pPr>
        <w:rPr>
          <w:lang w:val="en-US"/>
        </w:rPr>
      </w:pPr>
      <w:r>
        <w:rPr>
          <w:lang w:val="en-US"/>
        </w:rPr>
        <w:t>1</w:t>
      </w:r>
      <w:r w:rsidR="00D97CA4">
        <w:rPr>
          <w:lang w:val="en-US"/>
        </w:rPr>
        <w:t xml:space="preserve"> * </w:t>
      </w:r>
      <w:r w:rsidR="00D9584E">
        <w:rPr>
          <w:lang w:val="en-US"/>
        </w:rPr>
        <w:t>2</w:t>
      </w:r>
      <w:r w:rsidR="00D97CA4">
        <w:rPr>
          <w:lang w:val="en-US"/>
        </w:rPr>
        <w:t xml:space="preserve"> = 2</w:t>
      </w:r>
    </w:p>
    <w:p w:rsidR="00D97CA4" w:rsidRDefault="004E48CB">
      <w:pPr>
        <w:rPr>
          <w:lang w:val="en-US"/>
        </w:rPr>
      </w:pPr>
      <w:r>
        <w:rPr>
          <w:lang w:val="en-US"/>
        </w:rPr>
        <w:t>1</w:t>
      </w:r>
      <w:r w:rsidR="00D97CA4">
        <w:rPr>
          <w:lang w:val="en-US"/>
        </w:rPr>
        <w:t xml:space="preserve"> * </w:t>
      </w:r>
      <w:r w:rsidR="00D9584E">
        <w:rPr>
          <w:lang w:val="en-US"/>
        </w:rPr>
        <w:t>3</w:t>
      </w:r>
      <w:r w:rsidR="00D97CA4">
        <w:rPr>
          <w:lang w:val="en-US"/>
        </w:rPr>
        <w:t xml:space="preserve"> = 3</w:t>
      </w:r>
    </w:p>
    <w:p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rsidR="008748A4" w:rsidRDefault="004E48CB" w:rsidP="00831000">
      <w:pPr>
        <w:pStyle w:val="Heading3"/>
        <w:rPr>
          <w:lang w:val="en-US"/>
        </w:rPr>
      </w:pPr>
      <w:r>
        <w:rPr>
          <w:lang w:val="en-US"/>
        </w:rPr>
        <w:t>Multiples of 2</w:t>
      </w:r>
    </w:p>
    <w:p w:rsidR="00D97CA4" w:rsidRDefault="004E48CB">
      <w:pPr>
        <w:rPr>
          <w:lang w:val="en-US"/>
        </w:rPr>
      </w:pPr>
      <w:r>
        <w:rPr>
          <w:lang w:val="en-US"/>
        </w:rPr>
        <w:t>2</w:t>
      </w:r>
      <w:r w:rsidR="00D97CA4">
        <w:rPr>
          <w:lang w:val="en-US"/>
        </w:rPr>
        <w:t xml:space="preserve"> * </w:t>
      </w:r>
      <w:r w:rsidR="00D9584E">
        <w:rPr>
          <w:lang w:val="en-US"/>
        </w:rPr>
        <w:t>1</w:t>
      </w:r>
      <w:r w:rsidR="00D97CA4">
        <w:rPr>
          <w:lang w:val="en-US"/>
        </w:rPr>
        <w:t xml:space="preserve"> = 2</w:t>
      </w:r>
    </w:p>
    <w:p w:rsidR="00D97CA4" w:rsidRDefault="004E48CB">
      <w:pPr>
        <w:rPr>
          <w:lang w:val="en-US"/>
        </w:rPr>
      </w:pPr>
      <w:r>
        <w:rPr>
          <w:lang w:val="en-US"/>
        </w:rPr>
        <w:t>2</w:t>
      </w:r>
      <w:r w:rsidR="00D97CA4">
        <w:rPr>
          <w:lang w:val="en-US"/>
        </w:rPr>
        <w:t xml:space="preserve"> * </w:t>
      </w:r>
      <w:r w:rsidR="00D9584E">
        <w:rPr>
          <w:lang w:val="en-US"/>
        </w:rPr>
        <w:t>2</w:t>
      </w:r>
      <w:r w:rsidR="00D97CA4">
        <w:rPr>
          <w:lang w:val="en-US"/>
        </w:rPr>
        <w:t xml:space="preserve"> = 4</w:t>
      </w:r>
    </w:p>
    <w:p w:rsidR="00D97CA4" w:rsidRDefault="004E48CB">
      <w:pPr>
        <w:rPr>
          <w:lang w:val="en-US"/>
        </w:rPr>
      </w:pPr>
      <w:r>
        <w:rPr>
          <w:lang w:val="en-US"/>
        </w:rPr>
        <w:t>2</w:t>
      </w:r>
      <w:r w:rsidR="00D97CA4">
        <w:rPr>
          <w:lang w:val="en-US"/>
        </w:rPr>
        <w:t xml:space="preserve"> * </w:t>
      </w:r>
      <w:r w:rsidR="00D9584E">
        <w:rPr>
          <w:lang w:val="en-US"/>
        </w:rPr>
        <w:t>3</w:t>
      </w:r>
      <w:r w:rsidR="00D97CA4">
        <w:rPr>
          <w:lang w:val="en-US"/>
        </w:rPr>
        <w:t xml:space="preserve"> = 6</w:t>
      </w:r>
    </w:p>
    <w:p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rsidR="008748A4" w:rsidRDefault="004E48CB" w:rsidP="00831000">
      <w:pPr>
        <w:pStyle w:val="Heading3"/>
        <w:rPr>
          <w:lang w:val="en-US"/>
        </w:rPr>
      </w:pPr>
      <w:r>
        <w:rPr>
          <w:lang w:val="en-US"/>
        </w:rPr>
        <w:t>Multiples of 3</w:t>
      </w:r>
    </w:p>
    <w:p w:rsidR="00D97CA4" w:rsidRDefault="004E48CB">
      <w:pPr>
        <w:rPr>
          <w:lang w:val="en-US"/>
        </w:rPr>
      </w:pPr>
      <w:r>
        <w:rPr>
          <w:lang w:val="en-US"/>
        </w:rPr>
        <w:t>3</w:t>
      </w:r>
      <w:r w:rsidR="00D97CA4">
        <w:rPr>
          <w:lang w:val="en-US"/>
        </w:rPr>
        <w:t xml:space="preserve"> * </w:t>
      </w:r>
      <w:r w:rsidR="00D9584E">
        <w:rPr>
          <w:lang w:val="en-US"/>
        </w:rPr>
        <w:t>1</w:t>
      </w:r>
      <w:r w:rsidR="00D97CA4">
        <w:rPr>
          <w:lang w:val="en-US"/>
        </w:rPr>
        <w:t xml:space="preserve"> = 3</w:t>
      </w:r>
    </w:p>
    <w:p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rsidR="00D97CA4" w:rsidRDefault="004E48CB">
      <w:pPr>
        <w:rPr>
          <w:lang w:val="en-US"/>
        </w:rPr>
      </w:pPr>
      <w:r>
        <w:rPr>
          <w:lang w:val="en-US"/>
        </w:rPr>
        <w:t>3</w:t>
      </w:r>
      <w:r w:rsidR="00D97CA4">
        <w:rPr>
          <w:lang w:val="en-US"/>
        </w:rPr>
        <w:t xml:space="preserve"> * </w:t>
      </w:r>
      <w:r w:rsidR="00D9584E">
        <w:rPr>
          <w:lang w:val="en-US"/>
        </w:rPr>
        <w:t>2</w:t>
      </w:r>
      <w:r w:rsidR="00D97CA4">
        <w:rPr>
          <w:lang w:val="en-US"/>
        </w:rPr>
        <w:t xml:space="preserve"> = 6</w:t>
      </w:r>
    </w:p>
    <w:p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rsidR="00D97CA4" w:rsidRDefault="004E48CB">
      <w:pPr>
        <w:rPr>
          <w:lang w:val="en-US"/>
        </w:rPr>
      </w:pPr>
      <w:r>
        <w:rPr>
          <w:lang w:val="en-US"/>
        </w:rPr>
        <w:t>3</w:t>
      </w:r>
      <w:r w:rsidR="00D97CA4">
        <w:rPr>
          <w:lang w:val="en-US"/>
        </w:rPr>
        <w:t xml:space="preserve"> * </w:t>
      </w:r>
      <w:r w:rsidR="00D9584E">
        <w:rPr>
          <w:lang w:val="en-US"/>
        </w:rPr>
        <w:t>3</w:t>
      </w:r>
      <w:r w:rsidR="00D97CA4">
        <w:rPr>
          <w:lang w:val="en-US"/>
        </w:rPr>
        <w:t xml:space="preserve"> = 9</w:t>
      </w:r>
    </w:p>
    <w:p w:rsidR="00D97CA4" w:rsidRDefault="00D97CA4">
      <w:pPr>
        <w:rPr>
          <w:lang w:val="en-US"/>
        </w:rPr>
      </w:pPr>
      <w:r w:rsidRPr="00D97CA4">
        <w:rPr>
          <w:b/>
          <w:lang w:val="en-US"/>
        </w:rPr>
        <w:t xml:space="preserve">Note: </w:t>
      </w:r>
      <w:r w:rsidR="000C0DC4" w:rsidRPr="00AD345F">
        <w:rPr>
          <w:lang w:val="en-US"/>
        </w:rPr>
        <w:t>9</w:t>
      </w:r>
      <w:r>
        <w:rPr>
          <w:lang w:val="en-US"/>
        </w:rPr>
        <w:t xml:space="preserve"> is divisible by 3.</w:t>
      </w:r>
    </w:p>
    <w:p w:rsidR="008748A4" w:rsidRDefault="004E48CB" w:rsidP="00831000">
      <w:pPr>
        <w:pStyle w:val="Heading3"/>
        <w:rPr>
          <w:lang w:val="en-US"/>
        </w:rPr>
      </w:pPr>
      <w:bookmarkStart w:id="6" w:name="_Toc528698619"/>
      <w:r>
        <w:rPr>
          <w:lang w:val="en-US"/>
        </w:rPr>
        <w:t>Multiples of 4</w:t>
      </w:r>
      <w:bookmarkEnd w:id="6"/>
    </w:p>
    <w:p w:rsidR="00D97CA4" w:rsidRDefault="004E48CB">
      <w:pPr>
        <w:rPr>
          <w:lang w:val="en-US"/>
        </w:rPr>
      </w:pPr>
      <w:r>
        <w:rPr>
          <w:lang w:val="en-US"/>
        </w:rPr>
        <w:t>4</w:t>
      </w:r>
      <w:r w:rsidR="00D97CA4">
        <w:rPr>
          <w:lang w:val="en-US"/>
        </w:rPr>
        <w:t xml:space="preserve"> * </w:t>
      </w:r>
      <w:r w:rsidR="00D9584E">
        <w:rPr>
          <w:lang w:val="en-US"/>
        </w:rPr>
        <w:t>1</w:t>
      </w:r>
      <w:r w:rsidR="00D97CA4">
        <w:rPr>
          <w:lang w:val="en-US"/>
        </w:rPr>
        <w:t xml:space="preserve"> = 4</w:t>
      </w:r>
    </w:p>
    <w:p w:rsidR="00D97CA4" w:rsidRDefault="004E48CB">
      <w:pPr>
        <w:rPr>
          <w:lang w:val="en-US"/>
        </w:rPr>
      </w:pPr>
      <w:r>
        <w:rPr>
          <w:lang w:val="en-US"/>
        </w:rPr>
        <w:t>4</w:t>
      </w:r>
      <w:r w:rsidR="00D97CA4">
        <w:rPr>
          <w:lang w:val="en-US"/>
        </w:rPr>
        <w:t xml:space="preserve"> * </w:t>
      </w:r>
      <w:r w:rsidR="00D9584E">
        <w:rPr>
          <w:lang w:val="en-US"/>
        </w:rPr>
        <w:t>2</w:t>
      </w:r>
      <w:r w:rsidR="00D97CA4">
        <w:rPr>
          <w:lang w:val="en-US"/>
        </w:rPr>
        <w:t xml:space="preserve"> = 8</w:t>
      </w:r>
    </w:p>
    <w:p w:rsidR="00D97CA4" w:rsidRDefault="004E48CB">
      <w:pPr>
        <w:rPr>
          <w:lang w:val="en-US"/>
        </w:rPr>
      </w:pPr>
      <w:r>
        <w:rPr>
          <w:lang w:val="en-US"/>
        </w:rPr>
        <w:t>4</w:t>
      </w:r>
      <w:r w:rsidR="00D97CA4">
        <w:rPr>
          <w:lang w:val="en-US"/>
        </w:rPr>
        <w:t xml:space="preserve"> * </w:t>
      </w:r>
      <w:r w:rsidR="00D9584E">
        <w:rPr>
          <w:lang w:val="en-US"/>
        </w:rPr>
        <w:t>3</w:t>
      </w:r>
      <w:r w:rsidR="00D97CA4">
        <w:rPr>
          <w:lang w:val="en-US"/>
        </w:rPr>
        <w:t xml:space="preserve"> = 12</w:t>
      </w:r>
    </w:p>
    <w:p w:rsidR="00D97CA4" w:rsidRDefault="00D97CA4">
      <w:pPr>
        <w:rPr>
          <w:lang w:val="en-US"/>
        </w:rPr>
      </w:pPr>
      <w:r w:rsidRPr="00D97CA4">
        <w:rPr>
          <w:b/>
          <w:lang w:val="en-US"/>
        </w:rPr>
        <w:t xml:space="preserve">Note: </w:t>
      </w:r>
      <w:r w:rsidR="000C0DC4" w:rsidRPr="00AD345F">
        <w:rPr>
          <w:lang w:val="en-US"/>
        </w:rPr>
        <w:t>12</w:t>
      </w:r>
      <w:r>
        <w:rPr>
          <w:lang w:val="en-US"/>
        </w:rPr>
        <w:t xml:space="preserve"> is divisible by 3.</w:t>
      </w:r>
    </w:p>
    <w:p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245E5C" w:rsidRDefault="006817D8" w:rsidP="00C97699">
            <w:pPr>
              <w:jc w:val="center"/>
              <w:rPr>
                <w:b w:val="0"/>
                <w:lang w:val="en-US"/>
              </w:rPr>
            </w:pPr>
            <w:r w:rsidRPr="00245E5C">
              <w:rPr>
                <w:lang w:val="en-US"/>
              </w:rPr>
              <w:t>i * 1</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30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40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50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60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70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80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90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100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33</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66</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99</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110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120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39</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78</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117</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130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140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90</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150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160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51</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102</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153</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170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162</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180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19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57</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114</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171</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190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200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126</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210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176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198</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220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69</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138</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161</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207</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230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216</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240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150</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200</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225</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250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156</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234</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260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27</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162</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243</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270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28</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196</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224</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252</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280 </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29</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58</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87</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116</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145</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174</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203</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232</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261</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290 </w:t>
            </w:r>
          </w:p>
        </w:tc>
      </w:tr>
      <w:tr w:rsidR="006817D8" w:rsidRPr="00245E5C"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30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623"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240</w:t>
            </w:r>
          </w:p>
        </w:tc>
        <w:tc>
          <w:tcPr>
            <w:tcW w:w="624"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270</w:t>
            </w:r>
          </w:p>
        </w:tc>
        <w:tc>
          <w:tcPr>
            <w:tcW w:w="1049" w:type="dxa"/>
          </w:tcPr>
          <w:p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300 </w:t>
            </w:r>
          </w:p>
        </w:tc>
      </w:tr>
    </w:tbl>
    <w:p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rsidR="006817D8" w:rsidRDefault="006817D8" w:rsidP="006817D8">
      <w:pPr>
        <w:pStyle w:val="Heading2"/>
        <w:rPr>
          <w:lang w:val="en-US"/>
        </w:rPr>
      </w:pPr>
      <w:bookmarkStart w:id="8" w:name="_Toc48598510"/>
      <w:r>
        <w:rPr>
          <w:lang w:val="en-US"/>
        </w:rPr>
        <w:lastRenderedPageBreak/>
        <w:t>Combining loops, text blocks and tables</w:t>
      </w:r>
      <w:bookmarkEnd w:id="8"/>
    </w:p>
    <w:p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RDefault="00A461D2" w:rsidP="00FD7EBC">
      <w:pPr>
        <w:pStyle w:val="Heading3"/>
        <w:rPr>
          <w:lang w:val="en-US"/>
        </w:rPr>
      </w:pPr>
      <w:r>
        <w:rPr>
          <w:lang w:val="en-US"/>
        </w:rPr>
        <w:t>M</w:t>
      </w:r>
      <w:r w:rsidR="00FD7EBC">
        <w:rPr>
          <w:lang w:val="en-US"/>
        </w:rPr>
        <w:t>ultiples of 1</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r>
              <w:rPr>
                <w:lang w:val="en-US"/>
              </w:rPr>
              <w:t>i</w:t>
            </w:r>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1</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A461D2" w:rsidP="00FD7EBC">
      <w:pPr>
        <w:pStyle w:val="Heading3"/>
        <w:rPr>
          <w:lang w:val="en-US"/>
        </w:rPr>
      </w:pPr>
      <w:r>
        <w:rPr>
          <w:lang w:val="en-US"/>
        </w:rPr>
        <w:t>M</w:t>
      </w:r>
      <w:r w:rsidR="00FD7EBC">
        <w:rPr>
          <w:lang w:val="en-US"/>
        </w:rPr>
        <w:t>ultiples of 2</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r>
              <w:rPr>
                <w:lang w:val="en-US"/>
              </w:rPr>
              <w:t>i</w:t>
            </w:r>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2</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A461D2" w:rsidP="00FD7EBC">
      <w:pPr>
        <w:pStyle w:val="Heading3"/>
        <w:rPr>
          <w:lang w:val="en-US"/>
        </w:rPr>
      </w:pPr>
      <w:bookmarkStart w:id="9" w:name="_Toc528698622"/>
      <w:r>
        <w:rPr>
          <w:lang w:val="en-US"/>
        </w:rPr>
        <w:t>M</w:t>
      </w:r>
      <w:r w:rsidR="00FD7EBC">
        <w:rPr>
          <w:lang w:val="en-US"/>
        </w:rPr>
        <w:t>ultiples of 3</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r>
              <w:rPr>
                <w:lang w:val="en-US"/>
              </w:rPr>
              <w:t>i</w:t>
            </w:r>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r>
              <w:rPr>
                <w:lang w:val="en-US"/>
              </w:rPr>
              <w: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3</w:t>
            </w: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r>
              <w:rPr>
                <w:lang w:val="en-US"/>
              </w:rPr>
              <w:t>*</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BD7E91" w:rsidRDefault="00BD7E91">
      <w:pPr>
        <w:rPr>
          <w:lang w:val="en-US"/>
        </w:rPr>
      </w:pPr>
      <w:r>
        <w:rPr>
          <w:lang w:val="en-US"/>
        </w:rPr>
        <w:br w:type="page"/>
      </w:r>
    </w:p>
    <w:p w:rsidR="00A34339" w:rsidRPr="00245E5C" w:rsidRDefault="00A34339" w:rsidP="00B3625F">
      <w:pPr>
        <w:pStyle w:val="Heading1"/>
        <w:rPr>
          <w:lang w:val="en-US"/>
        </w:rPr>
      </w:pPr>
      <w:bookmarkStart w:id="10" w:name="_Toc48598511"/>
      <w:r w:rsidRPr="00245E5C">
        <w:rPr>
          <w:lang w:val="en-US"/>
        </w:rPr>
        <w:lastRenderedPageBreak/>
        <w:t>Images</w:t>
      </w:r>
      <w:bookmarkEnd w:id="10"/>
    </w:p>
    <w:p w:rsidR="00D93DC2" w:rsidRDefault="008078C5" w:rsidP="007F4118">
      <w:pPr>
        <w:rPr>
          <w:lang w:val="en-US"/>
        </w:rPr>
      </w:pPr>
      <w:r>
        <w:rPr>
          <w:lang w:val="en-US"/>
        </w:rPr>
        <w:t>Insert images using the Image method.</w:t>
      </w:r>
    </w:p>
    <w:p w:rsidR="00776A7C" w:rsidRDefault="00A34339" w:rsidP="00D67E92">
      <w:pPr>
        <w:rPr>
          <w:lang w:val="en-US"/>
        </w:rPr>
      </w:pPr>
      <w:r w:rsidRPr="00245E5C">
        <w:rPr>
          <w:lang w:val="en-US"/>
        </w:rPr>
        <w:t>​</w:t>
      </w:r>
      <w:r w:rsidRPr="00245E5C">
        <w:rPr>
          <w:noProof/>
          <w:lang w:val="en-US"/>
        </w:rPr>
        <w:drawing>
          <wp:inline distT="0" distB="0" distL="0" distR="0" wp14:editId="50D07946">
            <wp:extent cx="1895475" cy="933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1895475" cy="933450"/>
                    </a:xfrm>
                    <a:prstGeom prst="rect">
                      <a:avLst/>
                    </a:prstGeom>
                  </pic:spPr>
                </pic:pic>
              </a:graphicData>
            </a:graphic>
          </wp:inline>
        </w:drawing>
      </w:r>
    </w:p>
    <w:p w:rsidR="001964F8" w:rsidRDefault="001964F8" w:rsidP="00D67E92">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C:\Projects\SharpDocx\Samples\SampleProjects\Tutorial\bin\Debug\net48/../../../../../Images</w:t>
      </w:r>
      <w:r w:rsidR="00C17889">
        <w:rPr>
          <w:lang w:val="en-US"/>
        </w:rPr>
        <w:t>’</w:t>
      </w:r>
      <w:r>
        <w:rPr>
          <w:lang w:val="en-US"/>
        </w:rPr>
        <w:t>.</w:t>
      </w:r>
    </w:p>
    <w:p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r>
      <w:r>
        <w:rPr>
          <w:noProof/>
          <w:lang w:val="en-US"/>
        </w:rPr>
        <w:drawing>
          <wp:inline distT="0" distB="0" distL="0" distR="0" wp14:editId="50D07946">
            <wp:extent cx="284321" cy="140017"/>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284321" cy="140017"/>
                    </a:xfrm>
                    <a:prstGeom prst="rect">
                      <a:avLst/>
                    </a:prstGeom>
                  </pic:spPr>
                </pic:pic>
              </a:graphicData>
            </a:graphic>
          </wp:inline>
        </w:drawing>
      </w:r>
      <w:r>
        <w:rPr>
          <w:lang w:val="en-US"/>
        </w:rPr>
        <w:t xml:space="preserve"> at 15%.</w:t>
      </w:r>
    </w:p>
    <w:p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rsidR="00776A7C" w:rsidRDefault="00A34339">
      <w:pPr>
        <w:rPr>
          <w:lang w:val="en-US"/>
        </w:rPr>
      </w:pPr>
      <w:r w:rsidRPr="00245E5C">
        <w:rPr>
          <w:noProof/>
          <w:lang w:val="en-US"/>
        </w:rPr>
        <w:drawing>
          <wp:inline distT="0" distB="0" distL="0" distR="0" wp14:editId="50D07946">
            <wp:extent cx="5274945" cy="2811244"/>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6" cstate="print"/>
                    <a:stretch>
                      <a:fillRect/>
                    </a:stretch>
                  </pic:blipFill>
                  <pic:spPr>
                    <a:xfrm>
                      <a:off x="0" y="0"/>
                      <a:ext cx="5274945" cy="2811244"/>
                    </a:xfrm>
                    <a:prstGeom prst="rect">
                      <a:avLst/>
                    </a:prstGeom>
                  </pic:spPr>
                </pic:pic>
              </a:graphicData>
            </a:graphic>
          </wp:inline>
        </w:drawing>
      </w:r>
      <w:r w:rsidR="00776A7C">
        <w:rPr>
          <w:lang w:val="en-US"/>
        </w:rPr>
        <w:t xml:space="preserve">   </w:t>
      </w:r>
    </w:p>
    <w:p w:rsidR="00D20349" w:rsidRDefault="004A3357">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val="en-NL"/>
        </w:rPr>
        <w:t>Image</w:t>
      </w:r>
      <w:r w:rsidR="00A628BA">
        <w:rPr>
          <w:rFonts w:ascii="Courier New" w:hAnsi="Courier New" w:cs="Courier New"/>
          <w:color w:val="000000"/>
          <w:sz w:val="19"/>
          <w:szCs w:val="19"/>
          <w:lang w:val="en-US"/>
        </w:rPr>
        <w:t>FromStream</w:t>
      </w:r>
      <w:r w:rsidR="00D20349">
        <w:rPr>
          <w:rFonts w:ascii="Courier New" w:hAnsi="Courier New" w:cs="Courier New"/>
          <w:color w:val="000000"/>
          <w:sz w:val="19"/>
          <w:szCs w:val="19"/>
          <w:lang w:val="en-NL"/>
        </w:rPr>
        <w:t xml:space="preserve">(Stream stream, </w:t>
      </w:r>
      <w:r w:rsidR="00D20349">
        <w:rPr>
          <w:rFonts w:ascii="Courier New" w:hAnsi="Courier New" w:cs="Courier New"/>
          <w:color w:val="0000FF"/>
          <w:sz w:val="19"/>
          <w:szCs w:val="19"/>
          <w:lang w:val="en-NL"/>
        </w:rPr>
        <w:t>int</w:t>
      </w:r>
      <w:r w:rsidR="00D20349">
        <w:rPr>
          <w:rFonts w:ascii="Courier New" w:hAnsi="Courier New" w:cs="Courier New"/>
          <w:color w:val="000000"/>
          <w:sz w:val="19"/>
          <w:szCs w:val="19"/>
          <w:lang w:val="en-NL"/>
        </w:rPr>
        <w:t xml:space="preserve"> percentage = 100, </w:t>
      </w:r>
      <w:r w:rsidR="00D20349">
        <w:rPr>
          <w:rFonts w:ascii="Courier New" w:hAnsi="Courier New" w:cs="Courier New"/>
          <w:color w:val="0000FF"/>
          <w:sz w:val="19"/>
          <w:szCs w:val="19"/>
          <w:lang w:val="en-NL"/>
        </w:rPr>
        <w:t>string</w:t>
      </w:r>
      <w:r w:rsidR="00D20349">
        <w:rPr>
          <w:rFonts w:ascii="Courier New" w:hAnsi="Courier New" w:cs="Courier New"/>
          <w:color w:val="000000"/>
          <w:sz w:val="19"/>
          <w:szCs w:val="19"/>
          <w:lang w:val="en-NL"/>
        </w:rPr>
        <w:t xml:space="preserve"> extension = </w:t>
      </w:r>
      <w:r w:rsidR="00D20349">
        <w:rPr>
          <w:rFonts w:ascii="Courier New" w:hAnsi="Courier New" w:cs="Courier New"/>
          <w:color w:val="0000FF"/>
          <w:sz w:val="19"/>
          <w:szCs w:val="19"/>
          <w:lang w:val="en-NL"/>
        </w:rPr>
        <w:t>null</w:t>
      </w:r>
      <w:r w:rsidR="00D20349">
        <w:rPr>
          <w:rFonts w:ascii="Courier New" w:hAnsi="Courier New" w:cs="Courier New"/>
          <w:color w:val="000000"/>
          <w:sz w:val="19"/>
          <w:szCs w:val="19"/>
          <w:lang w:val="en-NL"/>
        </w:rPr>
        <w:t>)</w:t>
      </w:r>
      <w:r w:rsidR="00D20349">
        <w:t>method.</w:t>
      </w:r>
    </w:p>
    <w:p w:rsidR="00D20349" w:rsidRDefault="007B400D">
      <w:r>
        <w:rPr>
          <w:noProof/>
        </w:rPr>
        <w:drawing>
          <wp:inline distT="0" distB="0" distL="0" distR="0" wp14:editId="50D07946">
            <wp:extent cx="409575" cy="4857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7" cstate="print"/>
                    <a:stretch>
                      <a:fillRect/>
                    </a:stretch>
                  </pic:blipFill>
                  <pic:spPr>
                    <a:xfrm>
                      <a:off x="0" y="0"/>
                      <a:ext cx="409575" cy="485775"/>
                    </a:xfrm>
                    <a:prstGeom prst="rect">
                      <a:avLst/>
                    </a:prstGeom>
                  </pic:spPr>
                </pic:pic>
              </a:graphicData>
            </a:graphic>
          </wp:inline>
        </w:drawing>
      </w:r>
      <w:r w:rsidR="00200FED">
        <w:t xml:space="preserve"> </w:t>
      </w:r>
      <w:r w:rsidR="00D20349">
        <w:t>ImageFromBase64 example.</w:t>
      </w:r>
    </w:p>
    <w:p w:rsidR="00777DC1" w:rsidRDefault="00200FED">
      <w:r>
        <w:rPr>
          <w:noProof/>
        </w:rPr>
        <w:drawing>
          <wp:inline distT="0" distB="0" distL="0" distR="0" wp14:editId="50D07946">
            <wp:extent cx="489813" cy="489813"/>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8" cstate="print"/>
                    <a:stretch>
                      <a:fillRect/>
                    </a:stretch>
                  </pic:blipFill>
                  <pic:spPr>
                    <a:xfrm>
                      <a:off x="0" y="0"/>
                      <a:ext cx="489813" cy="489813"/>
                    </a:xfrm>
                    <a:prstGeom prst="rect">
                      <a:avLst/>
                    </a:prstGeom>
                  </pic:spPr>
                </pic:pic>
              </a:graphicData>
            </a:graphic>
          </wp:inline>
        </w:drawing>
      </w:r>
      <w:r w:rsidR="00D20349">
        <w:t xml:space="preserve"> ImageFromUrl example.</w:t>
      </w:r>
    </w:p>
    <w:p w:rsidR="00BD7E91" w:rsidRPr="007B400D" w:rsidRDefault="009F78FE">
      <w:r w:rsidRPr="007B400D">
        <w:t>SharpDocx supports the following image formats: bmp, gif, jpeg, png, tiff and emf.</w:t>
      </w:r>
      <w:r w:rsidR="00BD7E91" w:rsidRPr="007B400D">
        <w:br w:type="page"/>
      </w:r>
    </w:p>
    <w:p w:rsidR="009D381B" w:rsidRPr="007B400D" w:rsidRDefault="006D1DA3" w:rsidP="00B3625F">
      <w:pPr>
        <w:pStyle w:val="Heading1"/>
      </w:pPr>
      <w:bookmarkStart w:id="11" w:name="_Toc48598512"/>
      <w:r w:rsidRPr="007B400D">
        <w:lastRenderedPageBreak/>
        <w:t>Replacing text</w:t>
      </w:r>
      <w:bookmarkEnd w:id="11"/>
    </w:p>
    <w:p w:rsidR="00C864B7" w:rsidRPr="007B400D" w:rsidRDefault="006D1DA3">
      <w:r w:rsidRPr="007B400D">
        <w:t>If you want to replace text, you</w:t>
      </w:r>
      <w:r w:rsidR="006B46A7" w:rsidRPr="007B400D">
        <w:t xml:space="preserve"> can use the Replace method</w:t>
      </w:r>
      <w:r w:rsidR="00C864B7" w:rsidRPr="007B400D">
        <w:t>.</w:t>
      </w:r>
    </w:p>
    <w:p w:rsidR="006D1DA3" w:rsidRPr="007B400D" w:rsidRDefault="00C864B7">
      <w:r w:rsidRPr="007B400D">
        <w:t xml:space="preserve">This </w:t>
      </w:r>
      <w:r w:rsidR="00274366" w:rsidRPr="007B400D">
        <w:t xml:space="preserve">will </w:t>
      </w:r>
      <w:r w:rsidR="00422090" w:rsidRPr="007B400D">
        <w:t xml:space="preserve">replace </w:t>
      </w:r>
      <w:r w:rsidR="00422090" w:rsidRPr="007B400D">
        <w:rPr>
          <w:i/>
        </w:rPr>
        <w:t>all</w:t>
      </w:r>
      <w:r w:rsidR="00422090" w:rsidRPr="007B400D">
        <w:t xml:space="preserve"> </w:t>
      </w:r>
      <w:r w:rsidRPr="007B400D">
        <w:t>occurrences</w:t>
      </w:r>
      <w:r w:rsidR="00422090" w:rsidRPr="007B400D">
        <w:t xml:space="preserve"> of the </w:t>
      </w:r>
      <w:r w:rsidR="007503FB" w:rsidRPr="007B400D">
        <w:t>specified string</w:t>
      </w:r>
      <w:r w:rsidR="00422090" w:rsidRPr="007B400D">
        <w:t>.</w:t>
      </w:r>
      <w:r w:rsidR="0066087A">
        <w:rPr>
          <w:rStyle w:val="FootnoteReference"/>
          <w:lang w:val="en-US"/>
        </w:rPr>
        <w:footnoteReference w:id="2"/>
      </w:r>
    </w:p>
    <w:p w:rsidR="006D1DA3" w:rsidRPr="007B400D" w:rsidRDefault="006D1DA3">
      <w:r w:rsidRPr="007B400D">
        <w:t xml:space="preserve">Here’s the </w:t>
      </w:r>
      <w:r w:rsidRPr="007B400D">
        <w:rPr>
          <w:b/>
        </w:rPr>
        <w:t>replaced text</w:t>
      </w:r>
      <w:r w:rsidRPr="007B400D">
        <w:t>.</w:t>
      </w:r>
      <w:r w:rsidR="004D0D74" w:rsidRPr="007B400D">
        <w:t xml:space="preserve"> And here’s some more replaced text.</w:t>
      </w:r>
    </w:p>
    <w:p w:rsidR="008A1E67" w:rsidRPr="007B400D" w:rsidRDefault="008A1E67">
      <w:r w:rsidRPr="007B400D">
        <w:br w:type="page"/>
      </w:r>
    </w:p>
    <w:p w:rsidR="00611FFD" w:rsidRPr="007B400D" w:rsidRDefault="00611FFD" w:rsidP="00B3625F">
      <w:pPr>
        <w:pStyle w:val="Heading1"/>
      </w:pPr>
      <w:bookmarkStart w:id="12" w:name="_Toc48598513"/>
      <w:r w:rsidRPr="007B400D">
        <w:lastRenderedPageBreak/>
        <w:t>Referencing assemblies and importing namespaces</w:t>
      </w:r>
      <w:bookmarkEnd w:id="12"/>
    </w:p>
    <w:p w:rsidR="00144514" w:rsidRPr="007B400D" w:rsidRDefault="008C0799" w:rsidP="00611FFD">
      <w:r w:rsidRPr="007B400D">
        <w:t xml:space="preserve">If you want to use </w:t>
      </w:r>
      <w:r w:rsidR="00A55272" w:rsidRPr="007B400D">
        <w:t>specific types</w:t>
      </w:r>
      <w:r w:rsidRPr="007B400D">
        <w:t xml:space="preserve"> in a view, </w:t>
      </w:r>
      <w:r w:rsidR="00A55272" w:rsidRPr="007B400D">
        <w:t xml:space="preserve">you can </w:t>
      </w:r>
      <w:r w:rsidRPr="007B400D">
        <w:t xml:space="preserve">use </w:t>
      </w:r>
      <w:r w:rsidR="00A55272" w:rsidRPr="007B400D">
        <w:t xml:space="preserve">the </w:t>
      </w:r>
      <w:r w:rsidRPr="007B400D">
        <w:t>Assembly and Import directives to get access to them.</w:t>
      </w:r>
      <w:r w:rsidR="00F103E7" w:rsidRPr="007B400D">
        <w:t xml:space="preserve"> </w:t>
      </w:r>
      <w:r w:rsidR="00EA6D84" w:rsidRPr="007B400D">
        <w:t>D</w:t>
      </w:r>
      <w:r w:rsidR="00144514" w:rsidRPr="007B400D">
        <w:t xml:space="preserve">irectives </w:t>
      </w:r>
      <w:r w:rsidR="00EA6D84" w:rsidRPr="007B400D">
        <w:t xml:space="preserve">look like regular code blocks, but they </w:t>
      </w:r>
      <w:r w:rsidR="00144514" w:rsidRPr="007B400D">
        <w:t>always start with &lt;</w:t>
      </w:r>
      <w:r w:rsidR="00144514" w:rsidRPr="007B400D">
        <w:rPr>
          <w:sz w:val="2"/>
          <w:szCs w:val="2"/>
        </w:rPr>
        <w:t> </w:t>
      </w:r>
      <w:r w:rsidR="00144514" w:rsidRPr="007B400D">
        <w:t>%@.</w:t>
      </w:r>
    </w:p>
    <w:p w:rsidR="00611FFD" w:rsidRPr="007B400D" w:rsidRDefault="00EA6D84" w:rsidP="00611FFD">
      <w:r w:rsidRPr="007B400D">
        <w:t>R</w:t>
      </w:r>
      <w:r w:rsidR="00F103E7" w:rsidRPr="007B400D">
        <w:t>eference an assembly</w:t>
      </w:r>
      <w:r w:rsidRPr="007B400D">
        <w:t xml:space="preserve"> </w:t>
      </w:r>
      <w:r w:rsidR="00315D05" w:rsidRPr="007B400D">
        <w:t>with the Assembly directive.</w:t>
      </w:r>
    </w:p>
    <w:p w:rsidR="00611FFD" w:rsidRPr="007B400D" w:rsidRDefault="00611FFD" w:rsidP="00611FFD">
      <w:r w:rsidRPr="007B400D">
        <w:t>Import namesp</w:t>
      </w:r>
      <w:r w:rsidR="00D51964" w:rsidRPr="007B400D">
        <w:t>aces with the Import directive.</w:t>
      </w:r>
    </w:p>
    <w:p w:rsidR="007D5E7D" w:rsidRPr="007B400D" w:rsidRDefault="007D5E7D" w:rsidP="00611FFD">
      <w:r w:rsidRPr="007B400D">
        <w:t>In C# you would write:</w:t>
      </w:r>
    </w:p>
    <w:p w:rsidR="007D5E7D" w:rsidRPr="007B400D" w:rsidRDefault="007D5E7D" w:rsidP="00611FFD">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rsidR="00FE1FC5" w:rsidRPr="007B400D" w:rsidRDefault="00611FFD" w:rsidP="00611FFD">
      <w:r w:rsidRPr="007B400D">
        <w:t xml:space="preserve">Now </w:t>
      </w:r>
      <w:r w:rsidR="000D3EBB" w:rsidRPr="007B400D">
        <w:t>we</w:t>
      </w:r>
      <w:r w:rsidRPr="007B400D">
        <w:t xml:space="preserve"> can use types in System.Xml.Linq.</w:t>
      </w:r>
      <w:r w:rsidR="00FE1FC5" w:rsidRPr="007B400D">
        <w:t xml:space="preserve"> Let’s read some news.</w:t>
      </w:r>
    </w:p>
    <w:p w:rsidR="00611FFD" w:rsidRPr="00A628BA" w:rsidRDefault="00660D24" w:rsidP="005649AF">
      <w:pPr>
        <w:ind w:left="360"/>
        <w:rPr>
          <w:noProof/>
        </w:rPr>
      </w:pPr>
      <w:r w:rsidRPr="007B400D">
        <w:rPr>
          <w:b/>
          <w:noProof/>
        </w:rPr>
        <w:t>Classic Videogame 'Goldeneye 007' Finally Comes to Nintendo Switch and Xbox</w:t>
      </w:r>
      <w:r w:rsidR="000F3A8C" w:rsidRPr="007B400D">
        <w:rPr>
          <w:b/>
          <w:noProof/>
        </w:rPr>
        <w:br/>
      </w:r>
      <w:r w:rsidR="00CC3FEB" w:rsidRPr="007B400D">
        <w:rPr>
          <w:noProof/>
        </w:rPr>
        <w:t>The classic 1997 vidoegame GoldenEye 007 "has finally landed on Xbox and Nintendo Switch," writes the Verge:</w:t>
      </w:r>
      <w:r w:rsidR="00CC3FEB" w:rsidRPr="007B400D">
        <w:rPr>
          <w:noProof/>
        </w:rPr>
        <w:br/>
        <w:t>On Xbox, the remaster includes 4K resolution, smoother frame rates, and split-screen local</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D&amp;D Won't Change Its Original 1.0 OGL License, Reference Document Enters Creative Commons</w:t>
      </w:r>
      <w:r w:rsidR="000F3A8C" w:rsidRPr="007B400D">
        <w:rPr>
          <w:b/>
          <w:noProof/>
        </w:rPr>
        <w:br/>
      </w:r>
      <w:r w:rsidR="00CC3FEB" w:rsidRPr="007B400D">
        <w:rPr>
          <w:noProof/>
        </w:rPr>
        <w:t>An anonymous reader shares a report from PC Gamer:</w:t>
      </w:r>
      <w:r w:rsidR="00CC3FEB" w:rsidRPr="007B400D">
        <w:rPr>
          <w:noProof/>
        </w:rPr>
        <w:br/>
      </w:r>
      <w:r w:rsidR="00CC3FEB" w:rsidRPr="007B400D">
        <w:rPr>
          <w:noProof/>
        </w:rPr>
        <w:br/>
        <w:t>In a blog post published Friday, Wizards of the Coast announced that it is fully putting the kibosh on the proposed Open Gaming License (OGL) 1.2 th</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Amazon Is Reportedly Making a Tomb Raider TV Series</w:t>
      </w:r>
      <w:r w:rsidR="000F3A8C" w:rsidRPr="007B400D">
        <w:rPr>
          <w:b/>
          <w:noProof/>
        </w:rPr>
        <w:br/>
      </w:r>
      <w:r w:rsidR="00CC3FEB" w:rsidRPr="007B400D">
        <w:rPr>
          <w:noProof/>
        </w:rPr>
        <w:t>Amazon is developing a TV series based on the Tomb Raider video game franchise with scripts written by Phoebe Waller-Bridge, according to The Hollywood Reporter. The Verge reports: Details are light o</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Hackers Demand $10M From Riot Games To Stop Leak of 'League of Legends' Source Code</w:t>
      </w:r>
      <w:r w:rsidR="000F3A8C" w:rsidRPr="007B400D">
        <w:rPr>
          <w:b/>
          <w:noProof/>
        </w:rPr>
        <w:br/>
      </w:r>
      <w:r w:rsidR="00CC3FEB" w:rsidRPr="007B400D">
        <w:rPr>
          <w:noProof/>
        </w:rPr>
        <w:t xml:space="preserve">An anonymous reader quotes a report from Motherboard: Hackers stole the source code for League of Legends, and now they're asking for $10 million from developer Riot Games. Motherboard has obtained a </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GameCube and Wii Games Are Now Easier To Play On Xbox Consoles</w:t>
      </w:r>
      <w:r w:rsidR="000F3A8C" w:rsidRPr="007B400D">
        <w:rPr>
          <w:b/>
          <w:noProof/>
        </w:rPr>
        <w:br/>
      </w:r>
      <w:r w:rsidR="00CC3FEB" w:rsidRPr="007B400D">
        <w:rPr>
          <w:noProof/>
        </w:rPr>
        <w:t>The new standalone Dolphin emulator will let you play almost any GameCube or Wii game on your Xbox console. Windows Central reports: Dolphin Emulator for UWP first rolled out in beta on December 6, 20</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Blizzard Will Suspend World of Warcraft In China Because of Licensing Dispute</w:t>
      </w:r>
      <w:r w:rsidR="000F3A8C" w:rsidRPr="007B400D">
        <w:rPr>
          <w:b/>
          <w:noProof/>
        </w:rPr>
        <w:br/>
      </w:r>
      <w:r w:rsidR="00CC3FEB" w:rsidRPr="007B400D">
        <w:rPr>
          <w:noProof/>
        </w:rPr>
        <w:t>Blizzard will suspend games in China because it can't reach an agreement with its licensing and publishing partner NetEase, it said in a press release. World of Warcraft, Hearthstone, Overwatch 2, Sta</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Chess.com Visits Spike with New Cat-Themed AI Bot Named 'Mittens'</w:t>
      </w:r>
      <w:r w:rsidR="000F3A8C" w:rsidRPr="007B400D">
        <w:rPr>
          <w:b/>
          <w:noProof/>
        </w:rPr>
        <w:br/>
      </w:r>
      <w:r w:rsidR="00CC3FEB" w:rsidRPr="007B400D">
        <w:rPr>
          <w:noProof/>
        </w:rPr>
        <w:t xml:space="preserve">On New Year's Day, Chess.com launched five chess-playing bots &amp;mdash; each with a cat </w:t>
      </w:r>
      <w:r w:rsidR="00CC3FEB" w:rsidRPr="007B400D">
        <w:rPr>
          <w:noProof/>
        </w:rPr>
        <w:lastRenderedPageBreak/>
        <w:t>persona. But the Deseret News reports that something unexpected happened with "Mittens"...</w:t>
      </w:r>
      <w:r w:rsidR="00CC3FEB" w:rsidRPr="007B400D">
        <w:rPr>
          <w:noProof/>
        </w:rPr>
        <w:br/>
        <w:t>Interest generated by M</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From Halo to the Simpsons, Would Fictional Mad Scientists Pass Ethical Review?</w:t>
      </w:r>
      <w:r w:rsidR="000F3A8C" w:rsidRPr="007B400D">
        <w:rPr>
          <w:b/>
          <w:noProof/>
        </w:rPr>
        <w:br/>
      </w:r>
      <w:r w:rsidR="00CC3FEB" w:rsidRPr="007B400D">
        <w:rPr>
          <w:noProof/>
        </w:rPr>
        <w:t>From Science magazine:</w:t>
      </w:r>
      <w:r w:rsidR="00CC3FEB" w:rsidRPr="007B400D">
        <w:rPr>
          <w:noProof/>
        </w:rPr>
        <w:br/>
      </w:r>
      <w:r w:rsidR="00CC3FEB" w:rsidRPr="007B400D">
        <w:rPr>
          <w:noProof/>
        </w:rPr>
        <w:br/>
        <w:t>Cave Johnson is almost ready to start a new study in his secret underground facility. The founder of the Michigan-based technology company Aperture Science, he's invented a por</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Merriam-Webster Acquires Wordle Clone Quordle</w:t>
      </w:r>
      <w:r w:rsidR="000F3A8C" w:rsidRPr="007B400D">
        <w:rPr>
          <w:b/>
          <w:noProof/>
        </w:rPr>
        <w:br/>
      </w:r>
      <w:r w:rsidR="00CC3FEB" w:rsidRPr="007B400D">
        <w:rPr>
          <w:noProof/>
        </w:rPr>
        <w:t>Merriam-Webster, the Encyclopaedia Britannica subsidiary best known for its online dictionary, has acquired a popular Wordle clone called Quordle. Terms of the deal have not been disclosed. TechCrunch</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The First 'Bored Ape' NFT Game Costs $2,300+ For Three Weeks of Play</w:t>
      </w:r>
      <w:r w:rsidR="000F3A8C" w:rsidRPr="007B400D">
        <w:rPr>
          <w:b/>
          <w:noProof/>
        </w:rPr>
        <w:br/>
      </w:r>
      <w:r w:rsidR="00CC3FEB" w:rsidRPr="007B400D">
        <w:rPr>
          <w:noProof/>
        </w:rPr>
        <w:t>An anonymous reader quotes a report from Ars Technica: Owners of Yuga Labs' infamous "Bored Ape" non-fungible tokens (and related crypto tokens) get free access to a simple endless runner/tunnel racin</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D&amp;amp;D Will Move To a Creative Commons License, Requests Feedback On a New OGL</w:t>
      </w:r>
      <w:r w:rsidR="000F3A8C" w:rsidRPr="007B400D">
        <w:rPr>
          <w:b/>
          <w:noProof/>
        </w:rPr>
        <w:br/>
      </w:r>
      <w:r w:rsidR="00CC3FEB" w:rsidRPr="007B400D">
        <w:rPr>
          <w:noProof/>
        </w:rPr>
        <w:t>A new draft of the Dungeons &amp;amp; Dragons Open Gaming License, dubbed OGL 1.2 by publisher Wizards of the Coast, is now available for download. Polygon reports: The announcement was made Thursday by K</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Ubisoft Devs Grill Boss On Shifting Blame And Chasing Trends</w:t>
      </w:r>
      <w:r w:rsidR="000F3A8C" w:rsidRPr="007B400D">
        <w:rPr>
          <w:b/>
          <w:noProof/>
        </w:rPr>
        <w:br/>
      </w:r>
      <w:r w:rsidR="00CC3FEB" w:rsidRPr="007B400D">
        <w:rPr>
          <w:noProof/>
        </w:rPr>
        <w:t>Ubisoft CEO Yves Guillemot faced tough questions from some exhausted and fed-up staff about recent missteps and future plans in a company-wide Q&amp;amp;A session on Wednesday. The meeting comes just a we</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Google's Stadia Cloud Gaming Platform Shuts Down Today</w:t>
      </w:r>
      <w:r w:rsidR="000F3A8C" w:rsidRPr="007B400D">
        <w:rPr>
          <w:b/>
          <w:noProof/>
        </w:rPr>
        <w:br/>
      </w:r>
      <w:r w:rsidR="00CC3FEB" w:rsidRPr="007B400D">
        <w:rPr>
          <w:noProof/>
        </w:rPr>
        <w:t>Google is officially shutting down its Stadia cloud gaming service today, Wednesday, January 18, after having failed to gain the traction that the company was expecting. Google servers that host the s</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Game Makers Stage Mass Exodus From Dungeons &amp;amp; Dragons' 'Open' License</w:t>
      </w:r>
      <w:r w:rsidR="000F3A8C" w:rsidRPr="007B400D">
        <w:rPr>
          <w:b/>
          <w:noProof/>
        </w:rPr>
        <w:br/>
      </w:r>
      <w:r w:rsidR="00CC3FEB" w:rsidRPr="007B400D">
        <w:rPr>
          <w:noProof/>
        </w:rPr>
        <w:t>Following controversial changes to Dungeons &amp;amp; Dragons' decades-old Open Gaming License (OGL), "many prominent third-party RPG publishers now say they're abandoning the OGL, regardless of what chan</w:t>
      </w:r>
      <w:r w:rsidR="004227F0" w:rsidRPr="00A628BA">
        <w:rPr>
          <w:noProof/>
        </w:rPr>
        <w:t>…</w:t>
      </w:r>
      <w:r w:rsidR="006055C7" w:rsidRPr="00A628BA">
        <w:rPr>
          <w:noProof/>
        </w:rPr>
        <w:t xml:space="preserve"> </w:t>
      </w:r>
    </w:p>
    <w:p w:rsidR="00611FFD" w:rsidRPr="00A628BA" w:rsidRDefault="00660D24" w:rsidP="005649AF">
      <w:pPr>
        <w:ind w:left="360"/>
        <w:rPr>
          <w:noProof/>
        </w:rPr>
      </w:pPr>
      <w:r w:rsidRPr="007B400D">
        <w:rPr>
          <w:b/>
          <w:noProof/>
        </w:rPr>
        <w:t>Videogame Studio Called 'Proletariat' Declines to Recognize Union</w:t>
      </w:r>
      <w:r w:rsidR="000F3A8C" w:rsidRPr="007B400D">
        <w:rPr>
          <w:b/>
          <w:noProof/>
        </w:rPr>
        <w:br/>
      </w:r>
      <w:r w:rsidR="00CC3FEB" w:rsidRPr="007B400D">
        <w:rPr>
          <w:noProof/>
        </w:rPr>
        <w:t>An anonymous reader shares a report from the Washington Post:</w:t>
      </w:r>
      <w:r w:rsidR="00CC3FEB" w:rsidRPr="007B400D">
        <w:rPr>
          <w:noProof/>
        </w:rPr>
        <w:br/>
      </w:r>
      <w:r w:rsidR="00CC3FEB" w:rsidRPr="007B400D">
        <w:rPr>
          <w:noProof/>
        </w:rPr>
        <w:br/>
        <w:t>Staff at Activision Blizzard-owned video game studio Proletariat &amp;mdash; whose name is a term for the working class &amp;mdash; announced the</w:t>
      </w:r>
      <w:r w:rsidR="004227F0" w:rsidRPr="00A628BA">
        <w:rPr>
          <w:noProof/>
        </w:rPr>
        <w:t>…</w:t>
      </w:r>
      <w:r w:rsidR="006055C7" w:rsidRPr="00A628BA">
        <w:rPr>
          <w:noProof/>
        </w:rPr>
        <w:t xml:space="preserve"> </w:t>
      </w:r>
    </w:p>
    <w:p w:rsidR="00506D4E" w:rsidRDefault="00107124" w:rsidP="00611FFD">
      <w:pPr>
        <w:rPr>
          <w:lang w:val="en-US"/>
        </w:rPr>
      </w:pPr>
      <w:r>
        <w:rPr>
          <w:lang w:val="en-US"/>
        </w:rPr>
        <w:lastRenderedPageBreak/>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RDefault="0043282A" w:rsidP="0043282A">
      <w:pPr>
        <w:pStyle w:val="Heading2"/>
        <w:rPr>
          <w:lang w:val="en-US"/>
        </w:rPr>
      </w:pPr>
      <w:bookmarkStart w:id="13" w:name="_Toc48598514"/>
      <w:r>
        <w:rPr>
          <w:lang w:val="en-US"/>
        </w:rPr>
        <w:t>Notes</w:t>
      </w:r>
      <w:bookmarkEnd w:id="13"/>
    </w:p>
    <w:p w:rsidR="0043282A" w:rsidRPr="0043282A" w:rsidRDefault="0043282A" w:rsidP="0043282A">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rsidR="0043282A" w:rsidRDefault="0043282A" w:rsidP="0043282A">
      <w:pPr>
        <w:rPr>
          <w:lang w:val="en-US"/>
        </w:rPr>
      </w:pPr>
      <w:r w:rsidRPr="0043282A">
        <w:rPr>
          <w:lang w:val="en-US"/>
        </w:rPr>
        <w:t>The simplest way to add a reference to ClassLibrary1 is by using an Assembly-directive in your document:</w:t>
      </w:r>
    </w:p>
    <w:p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0043282A" w:rsidRPr="0043282A" w:rsidRDefault="0043282A" w:rsidP="0043282A">
      <w:pPr>
        <w:rPr>
          <w:lang w:val="en-US"/>
        </w:rPr>
      </w:pPr>
      <w:r w:rsidRPr="0043282A">
        <w:rPr>
          <w:lang w:val="en-US"/>
        </w:rPr>
        <w:t>Or, if you're using .NET Core, you might want to use:</w:t>
      </w:r>
    </w:p>
    <w:p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0043282A" w:rsidRPr="0043282A" w:rsidRDefault="0043282A" w:rsidP="0043282A">
      <w:pPr>
        <w:rPr>
          <w:lang w:val="en-US"/>
        </w:rPr>
      </w:pPr>
      <w:r w:rsidRPr="0043282A">
        <w:rPr>
          <w:lang w:val="en-US"/>
        </w:rPr>
        <w:t>The tilde represents the directory that contains SharpDocx.dll. Use it when you get errors like:</w:t>
      </w:r>
    </w:p>
    <w:p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rsidR="00506D4E" w:rsidRDefault="00506D4E">
      <w:pPr>
        <w:rPr>
          <w:lang w:val="en-US"/>
        </w:rPr>
      </w:pPr>
      <w:r>
        <w:rPr>
          <w:lang w:val="en-US"/>
        </w:rPr>
        <w:br w:type="page"/>
      </w:r>
    </w:p>
    <w:p w:rsidR="00506D4E" w:rsidRPr="00245E5C" w:rsidRDefault="00506D4E" w:rsidP="00B3625F">
      <w:pPr>
        <w:pStyle w:val="Heading1"/>
        <w:rPr>
          <w:lang w:val="en-US"/>
        </w:rPr>
      </w:pPr>
      <w:bookmarkStart w:id="14" w:name="_Toc48598515"/>
      <w:r w:rsidRPr="00245E5C">
        <w:rPr>
          <w:lang w:val="en-US"/>
        </w:rPr>
        <w:lastRenderedPageBreak/>
        <w:t>The Map</w:t>
      </w:r>
      <w:bookmarkEnd w:id="14"/>
    </w:p>
    <w:p w:rsidR="00506D4E" w:rsidRPr="00245E5C" w:rsidRDefault="00506D4E" w:rsidP="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RDefault="00506D4E" w:rsidP="00506D4E">
      <w:pPr>
        <w:shd w:val="clear" w:color="auto" w:fill="D9D9D9" w:themeFill="background1" w:themeFillShade="D9"/>
        <w:ind w:left="360"/>
        <w:rPr>
          <w:noProof/>
          <w:lang w:val="en-US"/>
        </w:rPr>
      </w:pPr>
      <w:r w:rsidRPr="00245E5C">
        <w:rPr>
          <w:noProof/>
          <w:lang w:val="en-US"/>
        </w:rPr>
        <w:t xml:space="preserve"> Version 2.4.0.0</w:t>
      </w:r>
      <w:r w:rsidRPr="00245E5C">
        <w:rPr>
          <w:noProof/>
          <w:lang w:val="en-US"/>
        </w:rPr>
        <w:br/>
        <w:t>egonl</w:t>
      </w:r>
      <w:r w:rsidRPr="00245E5C">
        <w:rPr>
          <w:noProof/>
          <w:lang w:val="en-US"/>
        </w:rPr>
        <w:br/>
        <w:t>January 2023</w:t>
      </w:r>
      <w:r w:rsidRPr="00245E5C">
        <w:rPr>
          <w:noProof/>
          <w:lang w:val="en-US"/>
        </w:rPr>
        <w:br/>
        <w:t>Version 2.4.0.0</w:t>
      </w:r>
      <w:r w:rsidRPr="00245E5C">
        <w:rPr>
          <w:noProof/>
          <w:lang w:val="en-US"/>
        </w:rPr>
        <w:br/>
        <w:t>egonl</w:t>
      </w:r>
      <w:r w:rsidRPr="00245E5C">
        <w:rPr>
          <w:noProof/>
          <w:lang w:val="en-US"/>
        </w:rPr>
        <w:br/>
        <w:t>January 2023</w:t>
      </w:r>
      <w:r w:rsidRPr="00245E5C">
        <w:rPr>
          <w:noProof/>
          <w:lang w:val="en-US"/>
        </w:rPr>
        <w:br/>
        <w:t>SharpDocx</w:t>
      </w:r>
      <w:r w:rsidRPr="00245E5C">
        <w:rPr>
          <w:noProof/>
          <w:lang w:val="en-US"/>
        </w:rPr>
        <w:br/>
        <w:t>SharpDocx</w:t>
      </w:r>
      <w:r w:rsidRPr="00245E5C">
        <w:rPr>
          <w:noProof/>
          <w:lang w:val="en-US"/>
        </w:rPr>
        <w:br/>
      </w:r>
      <w:r w:rsidRPr="00245E5C">
        <w:rPr>
          <w:noProof/>
          <w:lang w:val="en-US"/>
        </w:rPr>
        <w:br/>
      </w:r>
      <w:r w:rsidRPr="00245E5C">
        <w:rPr>
          <w:noProof/>
          <w:lang w:val="en-US"/>
        </w:rPr>
        <w:br/>
        <w:t>Summary</w:t>
      </w:r>
      <w:r w:rsidRPr="00245E5C">
        <w:rPr>
          <w:noProof/>
          <w:lang w:val="en-US"/>
        </w:rPr>
        <w:br/>
        <w:t>Generating documents with SharpDocx is a two-step process. First you create a view in Word. A view is a Word document which also contains C# code. Code can be inserted anywhere, e.g. 1/30/2023 10:13:19 PM would insert the current date and time.</w:t>
      </w:r>
      <w:r w:rsidRPr="00245E5C">
        <w:rPr>
          <w:noProof/>
          <w:lang w:val="en-US"/>
        </w:rPr>
        <w:br/>
        <w:t>The next step is to create documents based on this view. This requires two lines of code:</w:t>
      </w:r>
      <w:r w:rsidRPr="00245E5C">
        <w:rPr>
          <w:noProof/>
          <w:lang w:val="en-US"/>
        </w:rPr>
        <w:br/>
        <w:t>var document = DocumentFactory.Create("view.cs.docx");</w:t>
      </w:r>
      <w:r w:rsidRPr="00245E5C">
        <w:rPr>
          <w:noProof/>
          <w:lang w:val="en-US"/>
        </w:rPr>
        <w:br/>
        <w:t>do</w:t>
      </w:r>
      <w:r>
        <w:rPr>
          <w:noProof/>
          <w:lang w:val="en-US"/>
        </w:rPr>
        <w:t xml:space="preserve"> … </w:t>
      </w:r>
    </w:p>
    <w:p w:rsidR="00506D4E" w:rsidRDefault="00DC41E7" w:rsidP="00506D4E">
      <w:pPr>
        <w:rPr>
          <w:lang w:val="en-US"/>
        </w:rPr>
      </w:pPr>
      <w:r>
        <w:rPr>
          <w:lang w:val="en-US"/>
        </w:rPr>
        <w:t>The Map might be handy when you want to search the document for text.</w:t>
      </w:r>
    </w:p>
    <w:p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rsidR="00635080" w:rsidRDefault="00635080" w:rsidP="00635080">
      <w:pPr>
        <w:pStyle w:val="Heading1"/>
        <w:rPr>
          <w:lang w:val="en-US"/>
        </w:rPr>
      </w:pPr>
      <w:bookmarkStart w:id="15" w:name="_Toc48598516"/>
      <w:r>
        <w:rPr>
          <w:lang w:val="en-US"/>
        </w:rPr>
        <w:lastRenderedPageBreak/>
        <w:t>The SharpDocx solution</w:t>
      </w:r>
      <w:bookmarkEnd w:id="15"/>
    </w:p>
    <w:p w:rsidR="00635080" w:rsidRDefault="00635080" w:rsidP="00635080">
      <w:pPr>
        <w:pStyle w:val="Heading3"/>
        <w:rPr>
          <w:lang w:val="en-US"/>
        </w:rPr>
      </w:pPr>
      <w:r>
        <w:rPr>
          <w:lang w:val="en-US"/>
        </w:rPr>
        <w:t>Building the example programs</w:t>
      </w:r>
    </w:p>
    <w:p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build will use the .NET Standard 2.0 version of SharpDocx.</w:t>
      </w:r>
    </w:p>
    <w:p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This will open the csproj</w:t>
      </w:r>
      <w:r w:rsidR="00E00819">
        <w:rPr>
          <w:lang w:val="en-US"/>
        </w:rPr>
        <w:t xml:space="preserve"> </w:t>
      </w:r>
      <w:r>
        <w:rPr>
          <w:lang w:val="en-US"/>
        </w:rPr>
        <w:t>file. The first target named on this line will be used for startup/debugging in Visual Studio:</w:t>
      </w:r>
    </w:p>
    <w:p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rsidR="00635080" w:rsidRDefault="00352FB3" w:rsidP="00635080">
      <w:pPr>
        <w:pStyle w:val="Heading3"/>
        <w:rPr>
          <w:lang w:val="en-US"/>
        </w:rPr>
      </w:pPr>
      <w:r>
        <w:rPr>
          <w:lang w:val="en-US"/>
        </w:rPr>
        <w:t>Li</w:t>
      </w:r>
      <w:r w:rsidR="00E00819">
        <w:rPr>
          <w:lang w:val="en-US"/>
        </w:rPr>
        <w:t>n</w:t>
      </w:r>
      <w:r>
        <w:rPr>
          <w:lang w:val="en-US"/>
        </w:rPr>
        <w:t>ux and Mac</w:t>
      </w:r>
    </w:p>
    <w:p w:rsidR="0031067A" w:rsidRDefault="0031067A" w:rsidP="0031067A">
      <w:pPr>
        <w:rPr>
          <w:lang w:val="en-US"/>
        </w:rPr>
      </w:pPr>
      <w:r>
        <w:rPr>
          <w:lang w:val="en-US"/>
        </w:rPr>
        <w:t>First clone the SharpDocx repository:</w:t>
      </w:r>
    </w:p>
    <w:p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cd SharpDocx</w:t>
      </w:r>
      <w:r>
        <w:rPr>
          <w:rFonts w:ascii="Consolas" w:hAnsi="Consolas" w:cs="Consolas"/>
          <w:color w:val="000000"/>
          <w:sz w:val="19"/>
          <w:szCs w:val="19"/>
          <w:lang w:val="en-US"/>
        </w:rPr>
        <w:br/>
      </w:r>
    </w:p>
    <w:p w:rsidR="0031067A" w:rsidRDefault="0031067A" w:rsidP="0031067A">
      <w:pPr>
        <w:rPr>
          <w:lang w:val="en-US"/>
        </w:rPr>
      </w:pPr>
      <w:r>
        <w:rPr>
          <w:lang w:val="en-US"/>
        </w:rPr>
        <w:t xml:space="preserve">Now you can build and run the Tutorial sample. </w:t>
      </w:r>
    </w:p>
    <w:p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Samples/SampleProjects/Tutorial/bin/Debug/net6.0/Tutorial.dll</w:t>
      </w:r>
    </w:p>
    <w:p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rsidR="00352FB3" w:rsidRDefault="00352FB3" w:rsidP="0031067A">
      <w:pPr>
        <w:rPr>
          <w:rFonts w:ascii="Consolas" w:hAnsi="Consolas" w:cs="Consolas"/>
          <w:color w:val="000000"/>
          <w:sz w:val="19"/>
          <w:szCs w:val="19"/>
          <w:lang w:val="en-US"/>
        </w:rPr>
      </w:pPr>
    </w:p>
    <w:sectPr w:rsidR="00352FB3" w:rsidSect="00F53377">
      <w:headerReference w:type="even" r:id="rId19"/>
      <w:headerReference w:type="default" r:id="rId20"/>
      <w:footerReference w:type="even" r:id="rId21"/>
      <w:footerReference w:type="default" r:id="rId22"/>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0B91" w:rsidRDefault="00550B91">
      <w:r>
        <w:separator/>
      </w:r>
    </w:p>
  </w:endnote>
  <w:endnote w:type="continuationSeparator" w:id="0">
    <w:p w:rsidR="00550B91" w:rsidRDefault="0055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ED61F67"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B82153A"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E56E464"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1/30/2023 10:13:19 PM</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rsidR="00776A7C" w:rsidRDefault="00776A7C">
                    <w:pPr>
                      <w:jc w:val="right"/>
                    </w:pPr>
                    <w:r>
                      <w:rPr>
                        <w:lang w:val="nl-NL"/>
                      </w:rPr>
                      <w:t>1/30/2023 10:13:19 PM</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EB48CC"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0B91" w:rsidRDefault="00550B91">
      <w:r>
        <w:separator/>
      </w:r>
    </w:p>
  </w:footnote>
  <w:footnote w:type="continuationSeparator" w:id="0">
    <w:p w:rsidR="00550B91" w:rsidRDefault="00550B91">
      <w:r>
        <w:separator/>
      </w:r>
    </w:p>
  </w:footnote>
  <w:footnote w:type="continuationNotice" w:id="1">
    <w:p w:rsidR="00550B91" w:rsidRDefault="00550B91">
      <w:pPr>
        <w:rPr>
          <w:i/>
          <w:sz w:val="18"/>
        </w:rPr>
      </w:pPr>
      <w:r>
        <w:rPr>
          <w:i/>
          <w:sz w:val="18"/>
        </w:rPr>
        <w:t>(vervolg voetnoot)</w:t>
      </w:r>
    </w:p>
  </w:footnote>
  <w:footnote w:id="2">
    <w:p w:rsidR="0066087A" w:rsidRPr="0066087A" w:rsidRDefault="0066087A">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r>
      <w:r>
        <w:t>won’t work as expected. But you can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50E9126"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95B4F58"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E911C49"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A6443"/>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4EE9"/>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50B91"/>
    <w:rsid w:val="00560F71"/>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27C3A"/>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01C8"/>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5401"/>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69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bin"/><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bin"/><Relationship Id="rId2" Type="http://schemas.openxmlformats.org/officeDocument/2006/relationships/customXml" Target="../customXml/item2.xml"/><Relationship Id="rId16" Type="http://schemas.openxmlformats.org/officeDocument/2006/relationships/image" Target="media/image7.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bin"/><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16</Pages>
  <Words>2432</Words>
  <Characters>13863</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2023-01-30T21:13:00Z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